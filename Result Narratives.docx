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30B7C" w14:textId="77777777" w:rsidR="00930457" w:rsidRDefault="00000000">
      <w:pPr>
        <w:widowControl w:val="0"/>
        <w:pBdr>
          <w:top w:val="single" w:sz="2" w:space="31" w:color="FFFFFF" w:shadow="1"/>
          <w:left w:val="single" w:sz="2" w:space="31" w:color="FFFFFF" w:shadow="1"/>
          <w:bottom w:val="single" w:sz="2" w:space="31" w:color="FFFFFF" w:shadow="1"/>
          <w:right w:val="single" w:sz="2" w:space="31" w:color="FFFFFF" w:shadow="1"/>
        </w:pBdr>
        <w:jc w:val="center"/>
      </w:pPr>
      <w:r>
        <w:rPr>
          <w:rFonts w:ascii="Consolas" w:eastAsia="Consolas" w:hAnsi="Consolas" w:cs="Consolas"/>
          <w:b/>
          <w:color w:val="434F54"/>
          <w:sz w:val="32"/>
          <w:szCs w:val="32"/>
          <w:shd w:val="clear" w:color="auto" w:fill="FFFFFF"/>
        </w:rPr>
        <w:t>Narrative # 1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Concert: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Soave Sia Il Vento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With artists: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 xml:space="preserve">Radio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Kamerorkest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br/>
        <w:t>Sante, Sophia van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Berg, Maurits van den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Ameling, Elly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Derksen, Jan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With creator(s):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Mozart, Wolfgang Amadeus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Has genre: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klassieke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muziek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theatermuziek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vocaal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- twee of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meer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zangstemmen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met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orkest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 xml:space="preserve">The most important entity seems to be </w:t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Mozart, Wolfgang Amadeus</w:t>
      </w:r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which was also was part of: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Concert: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Programma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Radio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Kamerorkest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-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Nederlands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Kamerorkest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- Bour, Ernest - Vries, Han de - Werthen, Rudolf - Quant, Abbie de - Meyer, Hans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With artists: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 xml:space="preserve">Radio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Kamerorkest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Nederlands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Kamerorkest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br/>
        <w:t>Bour, Ernest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Quant, Abbie de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Vries, Han de (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musicus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>)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Werthen, Rudolf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Meyer, Hans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With creator(s):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lastRenderedPageBreak/>
        <w:t>Mozart, Wolfgang Amadeus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Salieri, Antonio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Mysliveček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>, Josef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Year of publication: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1984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Location it was created: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Amsterdam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Provider organization: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VOO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 xml:space="preserve">The most important entity seems to be </w:t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 xml:space="preserve">Radio </w:t>
      </w:r>
      <w:proofErr w:type="spellStart"/>
      <w:r>
        <w:rPr>
          <w:rFonts w:ascii="Consolas" w:eastAsia="Consolas" w:hAnsi="Consolas" w:cs="Consolas"/>
          <w:b/>
          <w:color w:val="434F54"/>
          <w:shd w:val="clear" w:color="auto" w:fill="FFFFFF"/>
        </w:rPr>
        <w:t>Kamerorkest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which was also was part of: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Concert: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Programma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Radio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Kamerorkest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- Carewe, John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With artists: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 xml:space="preserve">Radio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Kamerorkest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Year of publication: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1984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Has genre: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klassieke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muziek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instrumentaal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-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orkest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Provider organization: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NCRV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 xml:space="preserve">The most important entity seems to be </w:t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 xml:space="preserve">1984 </w:t>
      </w:r>
      <w:r>
        <w:rPr>
          <w:rFonts w:ascii="Consolas" w:eastAsia="Consolas" w:hAnsi="Consolas" w:cs="Consolas"/>
          <w:color w:val="434F54"/>
          <w:shd w:val="clear" w:color="auto" w:fill="FFFFFF"/>
        </w:rPr>
        <w:t>which was also was part of: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Concert: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lastRenderedPageBreak/>
        <w:t>Programma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Concertgebouworkest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-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Haitink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>, Bernard - Brautigam, Ronald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With artists: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Concertgebouworkest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Haitink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>, Bernard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Brautigam, Ronald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With creator(s):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Mozart, Wolfgang Amadeus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Beethoven, Ludwig van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Prokofjev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>, Sergei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Year of publication: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1984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Location it was created: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Amsterdam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Provider organization: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WERELDOMROEP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 xml:space="preserve">The most important entity seems to be </w:t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Amsterdam</w:t>
      </w:r>
    </w:p>
    <w:p w14:paraId="150C8318" w14:textId="77777777" w:rsidR="00930457" w:rsidRDefault="00930457">
      <w:pPr>
        <w:widowControl w:val="0"/>
        <w:pBdr>
          <w:top w:val="single" w:sz="2" w:space="31" w:color="FFFFFF" w:shadow="1"/>
          <w:left w:val="single" w:sz="2" w:space="31" w:color="FFFFFF" w:shadow="1"/>
          <w:bottom w:val="single" w:sz="2" w:space="31" w:color="FFFFFF" w:shadow="1"/>
          <w:right w:val="single" w:sz="2" w:space="31" w:color="FFFFFF" w:shadow="1"/>
        </w:pBdr>
        <w:jc w:val="center"/>
        <w:rPr>
          <w:rFonts w:ascii="Consolas" w:eastAsia="Consolas" w:hAnsi="Consolas" w:cs="Consolas"/>
          <w:color w:val="434F54"/>
          <w:shd w:val="clear" w:color="auto" w:fill="FFFFFF"/>
        </w:rPr>
      </w:pPr>
    </w:p>
    <w:p w14:paraId="1C0DEA8A" w14:textId="77777777" w:rsidR="00930457" w:rsidRDefault="00930457">
      <w:pPr>
        <w:widowControl w:val="0"/>
        <w:pBdr>
          <w:top w:val="single" w:sz="2" w:space="31" w:color="FFFFFF" w:shadow="1"/>
          <w:left w:val="single" w:sz="2" w:space="31" w:color="FFFFFF" w:shadow="1"/>
          <w:bottom w:val="single" w:sz="2" w:space="31" w:color="FFFFFF" w:shadow="1"/>
          <w:right w:val="single" w:sz="2" w:space="31" w:color="FFFFFF" w:shadow="1"/>
        </w:pBdr>
        <w:jc w:val="center"/>
        <w:rPr>
          <w:rFonts w:ascii="Consolas" w:eastAsia="Consolas" w:hAnsi="Consolas" w:cs="Consolas"/>
          <w:color w:val="434F54"/>
          <w:shd w:val="clear" w:color="auto" w:fill="FFFFFF"/>
        </w:rPr>
      </w:pPr>
    </w:p>
    <w:p w14:paraId="5CEB7A29" w14:textId="77777777" w:rsidR="00930457" w:rsidRDefault="00000000">
      <w:pPr>
        <w:widowControl w:val="0"/>
        <w:pBdr>
          <w:top w:val="single" w:sz="2" w:space="31" w:color="FFFFFF" w:shadow="1"/>
          <w:left w:val="single" w:sz="2" w:space="31" w:color="FFFFFF" w:shadow="1"/>
          <w:bottom w:val="single" w:sz="2" w:space="31" w:color="FFFFFF" w:shadow="1"/>
          <w:right w:val="single" w:sz="2" w:space="31" w:color="FFFFFF" w:shadow="1"/>
        </w:pBdr>
        <w:jc w:val="center"/>
      </w:pPr>
      <w:r>
        <w:rPr>
          <w:rFonts w:ascii="Consolas" w:eastAsia="Consolas" w:hAnsi="Consolas" w:cs="Consolas"/>
          <w:noProof/>
          <w:color w:val="434F54"/>
          <w:shd w:val="clear" w:color="auto" w:fill="FFFFFF"/>
        </w:rPr>
        <w:lastRenderedPageBreak/>
        <w:drawing>
          <wp:inline distT="0" distB="0" distL="0" distR="0" wp14:anchorId="434F3290" wp14:editId="505396A7">
            <wp:extent cx="5600699" cy="3886200"/>
            <wp:effectExtent l="0" t="0" r="1" b="0"/>
            <wp:docPr id="130379060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699" cy="38862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0BA626A" w14:textId="77777777" w:rsidR="00930457" w:rsidRDefault="00000000">
      <w:pPr>
        <w:widowControl w:val="0"/>
        <w:pBdr>
          <w:top w:val="single" w:sz="2" w:space="31" w:color="FFFFFF" w:shadow="1"/>
          <w:left w:val="single" w:sz="2" w:space="31" w:color="FFFFFF" w:shadow="1"/>
          <w:bottom w:val="single" w:sz="2" w:space="31" w:color="FFFFFF" w:shadow="1"/>
          <w:right w:val="single" w:sz="2" w:space="31" w:color="FFFFFF" w:shadow="1"/>
        </w:pBdr>
        <w:jc w:val="center"/>
        <w:rPr>
          <w:rFonts w:ascii="Consolas" w:eastAsia="Consolas" w:hAnsi="Consolas" w:cs="Consolas"/>
          <w:b/>
          <w:color w:val="434F54"/>
          <w:shd w:val="clear" w:color="auto" w:fill="FFFFFF"/>
        </w:rPr>
      </w:pPr>
      <w:r>
        <w:rPr>
          <w:rFonts w:ascii="Consolas" w:eastAsia="Consolas" w:hAnsi="Consolas" w:cs="Consolas"/>
          <w:b/>
          <w:color w:val="434F54"/>
          <w:shd w:val="clear" w:color="auto" w:fill="FFFFFF"/>
        </w:rPr>
        <w:t>Fig 4.3.2: Narrative # 1 Visualization</w:t>
      </w:r>
    </w:p>
    <w:p w14:paraId="195E6F73" w14:textId="77777777" w:rsidR="00930457" w:rsidRDefault="00000000">
      <w:pPr>
        <w:widowControl w:val="0"/>
        <w:pBdr>
          <w:top w:val="single" w:sz="2" w:space="31" w:color="FFFFFF" w:shadow="1"/>
          <w:left w:val="single" w:sz="2" w:space="31" w:color="FFFFFF" w:shadow="1"/>
          <w:bottom w:val="single" w:sz="2" w:space="31" w:color="FFFFFF" w:shadow="1"/>
          <w:right w:val="single" w:sz="2" w:space="31" w:color="FFFFFF" w:shadow="1"/>
        </w:pBdr>
        <w:jc w:val="center"/>
      </w:pP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z w:val="32"/>
          <w:szCs w:val="32"/>
          <w:shd w:val="clear" w:color="auto" w:fill="FFFFFF"/>
        </w:rPr>
        <w:t>Narrative #2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Concert: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Programma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Radio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Kamerorkest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- Koopman, Ton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With artists: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Koopman, Ton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 xml:space="preserve">Radio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Kamerorkest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Year of publication: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1984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Has genre: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klassieke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muziek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religieuze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muziek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instrumentaal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-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orkest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lastRenderedPageBreak/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Location it was created: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Amsterdam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Provider organization: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VARA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 xml:space="preserve">The most important entity seems to be </w:t>
      </w:r>
      <w:proofErr w:type="spellStart"/>
      <w:r>
        <w:rPr>
          <w:rFonts w:ascii="Consolas" w:eastAsia="Consolas" w:hAnsi="Consolas" w:cs="Consolas"/>
          <w:b/>
          <w:color w:val="434F54"/>
          <w:shd w:val="clear" w:color="auto" w:fill="FFFFFF"/>
        </w:rPr>
        <w:t>instrumentaal</w:t>
      </w:r>
      <w:proofErr w:type="spellEnd"/>
      <w:r>
        <w:rPr>
          <w:rFonts w:ascii="Consolas" w:eastAsia="Consolas" w:hAnsi="Consolas" w:cs="Consolas"/>
          <w:b/>
          <w:color w:val="434F54"/>
          <w:shd w:val="clear" w:color="auto" w:fill="FFFFFF"/>
        </w:rPr>
        <w:t xml:space="preserve"> - </w:t>
      </w:r>
      <w:proofErr w:type="spellStart"/>
      <w:r>
        <w:rPr>
          <w:rFonts w:ascii="Consolas" w:eastAsia="Consolas" w:hAnsi="Consolas" w:cs="Consolas"/>
          <w:b/>
          <w:color w:val="434F54"/>
          <w:shd w:val="clear" w:color="auto" w:fill="FFFFFF"/>
        </w:rPr>
        <w:t>orkest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which was also was part of: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Concert: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Programma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Radio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Kamerorkest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- Carewe, John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With artists: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 xml:space="preserve">Radio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Kamerorkest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Year of publication: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1984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Has genre: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klassieke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muziek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instrumentaal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-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orkest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Location it was created: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Amsterdam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Provider organization: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VPRO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 xml:space="preserve">The most important entity seems to be </w:t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 xml:space="preserve">VPRO </w:t>
      </w:r>
      <w:r>
        <w:rPr>
          <w:rFonts w:ascii="Consolas" w:eastAsia="Consolas" w:hAnsi="Consolas" w:cs="Consolas"/>
          <w:color w:val="434F54"/>
          <w:shd w:val="clear" w:color="auto" w:fill="FFFFFF"/>
        </w:rPr>
        <w:t>which was also was part of: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Concert: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Programma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Radio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Kamerorkest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- Carewe, John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With artists: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 xml:space="preserve">Radio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Kamerorkest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lastRenderedPageBreak/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Year of publication: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1984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Has genre: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klassieke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muziek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instrumentaal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-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orkest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Provider organization: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VPRO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 xml:space="preserve">The most important entity seems to be </w:t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 xml:space="preserve">Radio </w:t>
      </w:r>
      <w:proofErr w:type="spellStart"/>
      <w:r>
        <w:rPr>
          <w:rFonts w:ascii="Consolas" w:eastAsia="Consolas" w:hAnsi="Consolas" w:cs="Consolas"/>
          <w:b/>
          <w:color w:val="434F54"/>
          <w:shd w:val="clear" w:color="auto" w:fill="FFFFFF"/>
        </w:rPr>
        <w:t>Kamerorkest</w:t>
      </w:r>
      <w:proofErr w:type="spellEnd"/>
      <w:r>
        <w:rPr>
          <w:rFonts w:ascii="Consolas" w:eastAsia="Consolas" w:hAnsi="Consolas" w:cs="Consolas"/>
          <w:b/>
          <w:color w:val="434F54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434F54"/>
          <w:shd w:val="clear" w:color="auto" w:fill="FFFFFF"/>
        </w:rPr>
        <w:t>which was also was part of: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Concert: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Programma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Radio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Kamerorkest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- Zender, Hans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With artists: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 xml:space="preserve">Radio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Kamerorkest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br/>
        <w:t>Zender, Hans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Year of publication: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1984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Has genre: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klassieke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muziek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instrumentaal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-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orkest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Provider organization: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NCRV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 xml:space="preserve">The most important entity seems to be </w:t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Zender, Hans</w:t>
      </w:r>
    </w:p>
    <w:p w14:paraId="56E65AAE" w14:textId="77777777" w:rsidR="00930457" w:rsidRDefault="00930457">
      <w:pPr>
        <w:widowControl w:val="0"/>
        <w:pBdr>
          <w:top w:val="single" w:sz="2" w:space="31" w:color="FFFFFF" w:shadow="1"/>
          <w:left w:val="single" w:sz="2" w:space="31" w:color="FFFFFF" w:shadow="1"/>
          <w:bottom w:val="single" w:sz="2" w:space="31" w:color="FFFFFF" w:shadow="1"/>
          <w:right w:val="single" w:sz="2" w:space="31" w:color="FFFFFF" w:shadow="1"/>
        </w:pBdr>
        <w:jc w:val="center"/>
        <w:rPr>
          <w:rFonts w:ascii="Consolas" w:eastAsia="Consolas" w:hAnsi="Consolas" w:cs="Consolas"/>
          <w:b/>
          <w:color w:val="434F54"/>
          <w:shd w:val="clear" w:color="auto" w:fill="FFFFFF"/>
        </w:rPr>
      </w:pPr>
    </w:p>
    <w:p w14:paraId="5E319F20" w14:textId="77777777" w:rsidR="00930457" w:rsidRDefault="00000000">
      <w:pPr>
        <w:widowControl w:val="0"/>
        <w:pBdr>
          <w:top w:val="single" w:sz="2" w:space="31" w:color="FFFFFF" w:shadow="1"/>
          <w:left w:val="single" w:sz="2" w:space="31" w:color="FFFFFF" w:shadow="1"/>
          <w:bottom w:val="single" w:sz="2" w:space="31" w:color="FFFFFF" w:shadow="1"/>
          <w:right w:val="single" w:sz="2" w:space="31" w:color="FFFFFF" w:shadow="1"/>
        </w:pBdr>
        <w:jc w:val="center"/>
      </w:pPr>
      <w:r>
        <w:rPr>
          <w:rFonts w:ascii="Consolas" w:eastAsia="Consolas" w:hAnsi="Consolas" w:cs="Consolas"/>
          <w:b/>
          <w:noProof/>
          <w:color w:val="434F54"/>
          <w:shd w:val="clear" w:color="auto" w:fill="FFFFFF"/>
        </w:rPr>
        <w:lastRenderedPageBreak/>
        <w:drawing>
          <wp:inline distT="0" distB="0" distL="0" distR="0" wp14:anchorId="31C7646D" wp14:editId="496488AE">
            <wp:extent cx="5600699" cy="4470401"/>
            <wp:effectExtent l="0" t="0" r="1" b="6349"/>
            <wp:docPr id="117265610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699" cy="447040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0B26744" w14:textId="77777777" w:rsidR="00930457" w:rsidRDefault="00000000">
      <w:pPr>
        <w:widowControl w:val="0"/>
        <w:pBdr>
          <w:top w:val="single" w:sz="2" w:space="31" w:color="FFFFFF" w:shadow="1"/>
          <w:left w:val="single" w:sz="2" w:space="31" w:color="FFFFFF" w:shadow="1"/>
          <w:bottom w:val="single" w:sz="2" w:space="31" w:color="FFFFFF" w:shadow="1"/>
          <w:right w:val="single" w:sz="2" w:space="31" w:color="FFFFFF" w:shadow="1"/>
        </w:pBdr>
        <w:jc w:val="center"/>
        <w:rPr>
          <w:rFonts w:ascii="Consolas" w:eastAsia="Consolas" w:hAnsi="Consolas" w:cs="Consolas"/>
          <w:b/>
          <w:color w:val="434F54"/>
          <w:shd w:val="clear" w:color="auto" w:fill="FFFFFF"/>
        </w:rPr>
      </w:pPr>
      <w:r>
        <w:rPr>
          <w:rFonts w:ascii="Consolas" w:eastAsia="Consolas" w:hAnsi="Consolas" w:cs="Consolas"/>
          <w:b/>
          <w:color w:val="434F54"/>
          <w:shd w:val="clear" w:color="auto" w:fill="FFFFFF"/>
        </w:rPr>
        <w:t>Fig 4.3.3: Narrative # 2 Visualization</w:t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br/>
      </w:r>
    </w:p>
    <w:p w14:paraId="473070F9" w14:textId="77777777" w:rsidR="00930457" w:rsidRDefault="00000000">
      <w:pPr>
        <w:widowControl w:val="0"/>
        <w:pBdr>
          <w:top w:val="single" w:sz="2" w:space="31" w:color="FFFFFF" w:shadow="1"/>
          <w:left w:val="single" w:sz="2" w:space="31" w:color="FFFFFF" w:shadow="1"/>
          <w:bottom w:val="single" w:sz="2" w:space="31" w:color="FFFFFF" w:shadow="1"/>
          <w:right w:val="single" w:sz="2" w:space="31" w:color="FFFFFF" w:shadow="1"/>
        </w:pBdr>
        <w:jc w:val="center"/>
        <w:rPr>
          <w:rFonts w:ascii="Consolas" w:eastAsia="Consolas" w:hAnsi="Consolas" w:cs="Consolas"/>
          <w:b/>
          <w:color w:val="434F54"/>
          <w:sz w:val="32"/>
          <w:szCs w:val="32"/>
          <w:shd w:val="clear" w:color="auto" w:fill="FFFFFF"/>
        </w:rPr>
      </w:pPr>
      <w:r>
        <w:rPr>
          <w:rFonts w:ascii="Consolas" w:eastAsia="Consolas" w:hAnsi="Consolas" w:cs="Consolas"/>
          <w:b/>
          <w:color w:val="434F54"/>
          <w:sz w:val="32"/>
          <w:szCs w:val="32"/>
          <w:shd w:val="clear" w:color="auto" w:fill="FFFFFF"/>
        </w:rPr>
        <w:t>Narrative # 3</w:t>
      </w:r>
    </w:p>
    <w:p w14:paraId="286ACF0F" w14:textId="77777777" w:rsidR="00930457" w:rsidRDefault="00000000">
      <w:pPr>
        <w:widowControl w:val="0"/>
        <w:pBdr>
          <w:top w:val="single" w:sz="2" w:space="31" w:color="FFFFFF" w:shadow="1"/>
          <w:left w:val="single" w:sz="2" w:space="31" w:color="FFFFFF" w:shadow="1"/>
          <w:bottom w:val="single" w:sz="2" w:space="31" w:color="FFFFFF" w:shadow="1"/>
          <w:right w:val="single" w:sz="2" w:space="31" w:color="FFFFFF" w:shadow="1"/>
        </w:pBdr>
        <w:jc w:val="center"/>
      </w:pP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Concert: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Mis in C gr.t. (KV.317)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With artists: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Koopman, Ton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 xml:space="preserve">Radio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Kamerorkest</w:t>
      </w:r>
      <w:proofErr w:type="spellEnd"/>
      <w:r>
        <w:rPr>
          <w:rFonts w:ascii="Consolas" w:eastAsia="Consolas" w:hAnsi="Consolas" w:cs="Consolas"/>
          <w:b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t xml:space="preserve">Groot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Omroepkoor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br/>
        <w:t>Mertens, Klaus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Magnus, Elisabeth von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Trost, Rainer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Rey, Isabel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With creator(s):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Mozart, Wolfgang Amadeus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lastRenderedPageBreak/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Has genre: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klassieke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muziek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religieuze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muziek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vocaal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- solo of soli met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koor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en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orkest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Location it was created: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Amsterdam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 xml:space="preserve">The most important entity seems to be </w:t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 xml:space="preserve">Groot </w:t>
      </w:r>
      <w:proofErr w:type="spellStart"/>
      <w:r>
        <w:rPr>
          <w:rFonts w:ascii="Consolas" w:eastAsia="Consolas" w:hAnsi="Consolas" w:cs="Consolas"/>
          <w:b/>
          <w:color w:val="434F54"/>
          <w:shd w:val="clear" w:color="auto" w:fill="FFFFFF"/>
        </w:rPr>
        <w:t>Omroepkoor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which was also was part of: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Concert: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Programma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Frimmer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, Monika - Dykstra, Hebe - Berne, Harry van -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Heynsbergen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, Henk van - Vera, Ana Maria - Groot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Omroepkoor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- Radio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Kamerorkest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- Oestman, Arnold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With artists: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 xml:space="preserve">Radio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Kamerorkest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br/>
        <w:t xml:space="preserve">Groot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Omroepkoor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br/>
        <w:t>Oestman, Arnold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Heijnsbergen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>, Henk van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Dijkstra, Hebe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Berne, Harry van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Vera, Ana Maria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Frimmer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>, Monika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With creator(s):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Mozart, Wolfgang Amadeus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Year of publication: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1991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Location it was created: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AT&amp;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lastRenderedPageBreak/>
        <w:t>Provider organization: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NCRV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 xml:space="preserve">The most important entity seems to be </w:t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Oestman, Arnold</w:t>
      </w:r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which was also was part of: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Concert: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Fluit-harpconcert in C gr.t. (KV.299)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With artists: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 xml:space="preserve">Radio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Kamerorkest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br/>
        <w:t>Quant, Abbie de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Smits, Manja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Oestman, Arnold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With creator(s):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Mozart, Wolfgang Amadeus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Has genre: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klassieke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muziek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instrumentaal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-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orkest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Location it was created: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Amsterdam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 xml:space="preserve">The most important entity seems to be </w:t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Quant, Abbie de</w:t>
      </w:r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which was also was part of: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Concert: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Fluit-harpconcert in C gr.t. (KV.299)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With artists: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 xml:space="preserve">Radio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Kamerorkest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br/>
        <w:t>Kieft, Roland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Witsenburg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>, Edward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Quant, Abbie de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lastRenderedPageBreak/>
        <w:t>With creator(s):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Mozart, Wolfgang Amadeus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Has genre: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klassieke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muziek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instrumentaal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-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orkest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Location it was created: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Utrecht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 xml:space="preserve">The most important entity seems to be </w:t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Kieft, Roland</w:t>
      </w:r>
    </w:p>
    <w:p w14:paraId="24963AAF" w14:textId="77777777" w:rsidR="00930457" w:rsidRDefault="00930457">
      <w:pPr>
        <w:widowControl w:val="0"/>
        <w:pBdr>
          <w:top w:val="single" w:sz="2" w:space="31" w:color="FFFFFF" w:shadow="1"/>
          <w:left w:val="single" w:sz="2" w:space="31" w:color="FFFFFF" w:shadow="1"/>
          <w:bottom w:val="single" w:sz="2" w:space="31" w:color="FFFFFF" w:shadow="1"/>
          <w:right w:val="single" w:sz="2" w:space="31" w:color="FFFFFF" w:shadow="1"/>
        </w:pBdr>
        <w:jc w:val="center"/>
        <w:rPr>
          <w:rFonts w:ascii="Consolas" w:eastAsia="Consolas" w:hAnsi="Consolas" w:cs="Consolas"/>
          <w:b/>
          <w:color w:val="434F54"/>
          <w:shd w:val="clear" w:color="auto" w:fill="FFFFFF"/>
        </w:rPr>
      </w:pPr>
    </w:p>
    <w:p w14:paraId="325602F3" w14:textId="77777777" w:rsidR="00930457" w:rsidRDefault="00000000">
      <w:pPr>
        <w:widowControl w:val="0"/>
        <w:pBdr>
          <w:top w:val="single" w:sz="2" w:space="31" w:color="FFFFFF" w:shadow="1"/>
          <w:left w:val="single" w:sz="2" w:space="31" w:color="FFFFFF" w:shadow="1"/>
          <w:bottom w:val="single" w:sz="2" w:space="31" w:color="FFFFFF" w:shadow="1"/>
          <w:right w:val="single" w:sz="2" w:space="31" w:color="FFFFFF" w:shadow="1"/>
        </w:pBdr>
        <w:jc w:val="center"/>
      </w:pPr>
      <w:r>
        <w:rPr>
          <w:rFonts w:ascii="Consolas" w:eastAsia="Consolas" w:hAnsi="Consolas" w:cs="Consolas"/>
          <w:b/>
          <w:noProof/>
          <w:color w:val="434F54"/>
          <w:shd w:val="clear" w:color="auto" w:fill="FFFFFF"/>
        </w:rPr>
        <w:drawing>
          <wp:inline distT="0" distB="0" distL="0" distR="0" wp14:anchorId="30DC684F" wp14:editId="129A6429">
            <wp:extent cx="5600699" cy="3417149"/>
            <wp:effectExtent l="0" t="0" r="1" b="0"/>
            <wp:docPr id="58672506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 b="1440"/>
                    <a:stretch>
                      <a:fillRect/>
                    </a:stretch>
                  </pic:blipFill>
                  <pic:spPr>
                    <a:xfrm>
                      <a:off x="0" y="0"/>
                      <a:ext cx="5600699" cy="341714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8BBE0AC" w14:textId="77777777" w:rsidR="00930457" w:rsidRDefault="00000000">
      <w:pPr>
        <w:widowControl w:val="0"/>
        <w:pBdr>
          <w:top w:val="single" w:sz="2" w:space="31" w:color="FFFFFF" w:shadow="1"/>
          <w:left w:val="single" w:sz="2" w:space="31" w:color="FFFFFF" w:shadow="1"/>
          <w:bottom w:val="single" w:sz="2" w:space="31" w:color="FFFFFF" w:shadow="1"/>
          <w:right w:val="single" w:sz="2" w:space="31" w:color="FFFFFF" w:shadow="1"/>
        </w:pBdr>
        <w:jc w:val="center"/>
        <w:rPr>
          <w:rFonts w:ascii="Consolas" w:eastAsia="Consolas" w:hAnsi="Consolas" w:cs="Consolas"/>
          <w:b/>
          <w:color w:val="434F54"/>
          <w:shd w:val="clear" w:color="auto" w:fill="FFFFFF"/>
        </w:rPr>
      </w:pPr>
      <w:r>
        <w:rPr>
          <w:rFonts w:ascii="Consolas" w:eastAsia="Consolas" w:hAnsi="Consolas" w:cs="Consolas"/>
          <w:b/>
          <w:color w:val="434F54"/>
          <w:shd w:val="clear" w:color="auto" w:fill="FFFFFF"/>
        </w:rPr>
        <w:t>Fig 4.3.4: Narrative # 3 Visualization</w:t>
      </w:r>
    </w:p>
    <w:p w14:paraId="4AA6E965" w14:textId="77777777" w:rsidR="00930457" w:rsidRDefault="00000000">
      <w:pPr>
        <w:widowControl w:val="0"/>
        <w:pBdr>
          <w:top w:val="single" w:sz="2" w:space="31" w:color="FFFFFF" w:shadow="1"/>
          <w:left w:val="single" w:sz="2" w:space="31" w:color="FFFFFF" w:shadow="1"/>
          <w:bottom w:val="single" w:sz="2" w:space="31" w:color="FFFFFF" w:shadow="1"/>
          <w:right w:val="single" w:sz="2" w:space="31" w:color="FFFFFF" w:shadow="1"/>
        </w:pBdr>
        <w:jc w:val="center"/>
      </w:pPr>
      <w:r>
        <w:rPr>
          <w:rFonts w:ascii="Consolas" w:eastAsia="Consolas" w:hAnsi="Consolas" w:cs="Consolas"/>
          <w:b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z w:val="32"/>
          <w:szCs w:val="32"/>
          <w:shd w:val="clear" w:color="auto" w:fill="FFFFFF"/>
        </w:rPr>
        <w:t>Narrative # 4</w:t>
      </w:r>
    </w:p>
    <w:p w14:paraId="0054A967" w14:textId="77777777" w:rsidR="00930457" w:rsidRDefault="00000000">
      <w:pPr>
        <w:widowControl w:val="0"/>
        <w:pBdr>
          <w:top w:val="single" w:sz="2" w:space="31" w:color="FFFFFF" w:shadow="1"/>
          <w:left w:val="single" w:sz="2" w:space="31" w:color="FFFFFF" w:shadow="1"/>
          <w:bottom w:val="single" w:sz="2" w:space="31" w:color="FFFFFF" w:shadow="1"/>
          <w:right w:val="single" w:sz="2" w:space="31" w:color="FFFFFF" w:shadow="1"/>
        </w:pBdr>
        <w:jc w:val="center"/>
      </w:pP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Concert 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Programma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Blochwitz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, Hans Peter - Mills, Erie - Montgomery, Kenneth - Montgomery, Kenneth - Pierotti, Raquel - Gale, Elisabeth - Vink, Elena -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Meens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, Hein -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Omroep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Kamerkoor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- Klein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Omroepkoor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- Gritton, Robin - Radio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Kamerorkest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lastRenderedPageBreak/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With artists: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 xml:space="preserve">Radio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Kamerorkest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Omroep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Kamerkoor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br/>
        <w:t>Montgomery, Kenneth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 xml:space="preserve">Klein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Omroepkoor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Meens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>, Hein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Gritton, Robin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Mills, Erie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Pierotti, Raquel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Blochwitz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>, Hans Peter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Vink, Elena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Gale, Elisabeth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Year of publication: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1984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Has genre: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klassieke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muziek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vocaal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- solo of soli met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koor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en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orkest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theatermuziek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Location it was created: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Amsterdam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Provider organization: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WERELDOMROEP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VARA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The most important entity seems to be</w:t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 xml:space="preserve"> Montgomery, Kenneth</w:t>
      </w:r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which was also was part of: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Concert: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Programma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Koten, Frank van - Jeurissen, Herman - Lier, Sonja van - Nyhuis, Annelies - Robert, Geraint - Groot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Omroepkoor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- Radio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Kamerorkest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- Montgomery, Kenneth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With artists: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lastRenderedPageBreak/>
        <w:t xml:space="preserve">Radio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Kamerorkest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br/>
        <w:t xml:space="preserve">Groot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Omroepkoor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br/>
        <w:t>Montgomery, Kenneth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Lier, Sonja van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Koten, Frank van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Jeurissen, Herman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With creator(s):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Mozart, Wolfgang Amadeus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Haydn, Joseph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Bree, Johannes van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Year of publication: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1990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Location it was created: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VARA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Provider organization: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NCRV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 xml:space="preserve">The most important entity seems to be </w:t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Haydn, Joseph</w:t>
      </w:r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which was also was part of: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Concert: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Programma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Rotterdams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Ph.Orkest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- Conlon, James - Merwe Hoorn, Martin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v.d.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With artists: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Rotterdams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Philharmonisch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Orkest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br/>
        <w:t>Conlon, James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br/>
        <w:t>With creator(s):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Mozart, Wolfgang Amadeus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Haydn, Joseph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Gluck, Christoph Willibald von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lastRenderedPageBreak/>
        <w:t>Year of publication: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1984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Location it was created: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De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Provider organization: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NOS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 xml:space="preserve">The most important entity seems to be </w:t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 xml:space="preserve">Gluck, Christoph Willibald von </w:t>
      </w:r>
      <w:r>
        <w:rPr>
          <w:rFonts w:ascii="Consolas" w:eastAsia="Consolas" w:hAnsi="Consolas" w:cs="Consolas"/>
          <w:color w:val="434F54"/>
          <w:shd w:val="clear" w:color="auto" w:fill="FFFFFF"/>
        </w:rPr>
        <w:t>which was also was part of: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br/>
        <w:t>Concert: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Programma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Bommel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Kwartet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-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Bilitis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Ensemble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With artists: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Bommelkwartet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With creator(s):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Telemann, Georg Philipp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Haydn, Joseph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Berlioz, Hector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Jolivet, André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Saint-Saëns, Camille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Falla, Manuel de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Bruch, Max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Gluck, Christoph Willibald von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Meijering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,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Chiel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br/>
        <w:t>Paganini, Niccolò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Zelenka, Jan Dismas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br/>
        <w:t>Year of publication: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1984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Location it was created: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VARA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lastRenderedPageBreak/>
        <w:br/>
        <w:t>Provider organization: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VOO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 xml:space="preserve">The most important entity seems to be </w:t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Telemann, Georg</w:t>
      </w:r>
    </w:p>
    <w:p w14:paraId="4AF38280" w14:textId="77777777" w:rsidR="00930457" w:rsidRDefault="00930457">
      <w:pPr>
        <w:widowControl w:val="0"/>
        <w:pBdr>
          <w:top w:val="single" w:sz="2" w:space="31" w:color="FFFFFF" w:shadow="1"/>
          <w:left w:val="single" w:sz="2" w:space="31" w:color="FFFFFF" w:shadow="1"/>
          <w:bottom w:val="single" w:sz="2" w:space="31" w:color="FFFFFF" w:shadow="1"/>
          <w:right w:val="single" w:sz="2" w:space="31" w:color="FFFFFF" w:shadow="1"/>
        </w:pBdr>
        <w:jc w:val="center"/>
        <w:rPr>
          <w:rFonts w:ascii="Consolas" w:eastAsia="Consolas" w:hAnsi="Consolas" w:cs="Consolas"/>
          <w:b/>
          <w:color w:val="434F54"/>
          <w:shd w:val="clear" w:color="auto" w:fill="FFFFFF"/>
        </w:rPr>
      </w:pPr>
    </w:p>
    <w:p w14:paraId="7AE2372C" w14:textId="77777777" w:rsidR="00930457" w:rsidRDefault="00000000">
      <w:pPr>
        <w:widowControl w:val="0"/>
        <w:pBdr>
          <w:top w:val="single" w:sz="2" w:space="31" w:color="FFFFFF" w:shadow="1"/>
          <w:left w:val="single" w:sz="2" w:space="31" w:color="FFFFFF" w:shadow="1"/>
          <w:bottom w:val="single" w:sz="2" w:space="31" w:color="FFFFFF" w:shadow="1"/>
          <w:right w:val="single" w:sz="2" w:space="31" w:color="FFFFFF" w:shadow="1"/>
        </w:pBdr>
        <w:jc w:val="center"/>
      </w:pPr>
      <w:r>
        <w:rPr>
          <w:rFonts w:ascii="Consolas" w:eastAsia="Consolas" w:hAnsi="Consolas" w:cs="Consolas"/>
          <w:b/>
          <w:noProof/>
          <w:color w:val="434F54"/>
          <w:shd w:val="clear" w:color="auto" w:fill="FFFFFF"/>
        </w:rPr>
        <w:drawing>
          <wp:inline distT="0" distB="0" distL="0" distR="0" wp14:anchorId="48013AFB" wp14:editId="724090F6">
            <wp:extent cx="5600699" cy="2959098"/>
            <wp:effectExtent l="0" t="0" r="1" b="0"/>
            <wp:docPr id="19364315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699" cy="295909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36B96EF" w14:textId="77777777" w:rsidR="00930457" w:rsidRDefault="00000000">
      <w:pPr>
        <w:widowControl w:val="0"/>
        <w:pBdr>
          <w:top w:val="single" w:sz="2" w:space="31" w:color="FFFFFF" w:shadow="1"/>
          <w:left w:val="single" w:sz="2" w:space="31" w:color="FFFFFF" w:shadow="1"/>
          <w:bottom w:val="single" w:sz="2" w:space="31" w:color="FFFFFF" w:shadow="1"/>
          <w:right w:val="single" w:sz="2" w:space="31" w:color="FFFFFF" w:shadow="1"/>
        </w:pBdr>
        <w:jc w:val="center"/>
        <w:rPr>
          <w:rFonts w:ascii="Consolas" w:eastAsia="Consolas" w:hAnsi="Consolas" w:cs="Consolas"/>
          <w:b/>
          <w:color w:val="434F54"/>
          <w:shd w:val="clear" w:color="auto" w:fill="FFFFFF"/>
        </w:rPr>
      </w:pPr>
      <w:r>
        <w:rPr>
          <w:rFonts w:ascii="Consolas" w:eastAsia="Consolas" w:hAnsi="Consolas" w:cs="Consolas"/>
          <w:b/>
          <w:color w:val="434F54"/>
          <w:shd w:val="clear" w:color="auto" w:fill="FFFFFF"/>
        </w:rPr>
        <w:t>Fig 4.3.5: Narrative # 4 Visualization</w:t>
      </w:r>
    </w:p>
    <w:p w14:paraId="618A23B7" w14:textId="77777777" w:rsidR="00930457" w:rsidRDefault="00000000">
      <w:pPr>
        <w:widowControl w:val="0"/>
        <w:pBdr>
          <w:top w:val="single" w:sz="2" w:space="31" w:color="FFFFFF" w:shadow="1"/>
          <w:left w:val="single" w:sz="2" w:space="31" w:color="FFFFFF" w:shadow="1"/>
          <w:bottom w:val="single" w:sz="2" w:space="31" w:color="FFFFFF" w:shadow="1"/>
          <w:right w:val="single" w:sz="2" w:space="31" w:color="FFFFFF" w:shadow="1"/>
        </w:pBdr>
        <w:jc w:val="center"/>
      </w:pPr>
      <w:r>
        <w:rPr>
          <w:rFonts w:ascii="Consolas" w:eastAsia="Consolas" w:hAnsi="Consolas" w:cs="Consolas"/>
          <w:b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z w:val="32"/>
          <w:szCs w:val="32"/>
          <w:shd w:val="clear" w:color="auto" w:fill="FFFFFF"/>
        </w:rPr>
        <w:t>Narrative # 5</w:t>
      </w:r>
    </w:p>
    <w:p w14:paraId="0B891BF8" w14:textId="77777777" w:rsidR="00930457" w:rsidRDefault="00000000">
      <w:pPr>
        <w:widowControl w:val="0"/>
        <w:pBdr>
          <w:top w:val="single" w:sz="2" w:space="31" w:color="FFFFFF" w:shadow="1"/>
          <w:left w:val="single" w:sz="2" w:space="31" w:color="FFFFFF" w:shadow="1"/>
          <w:bottom w:val="single" w:sz="2" w:space="31" w:color="FFFFFF" w:shadow="1"/>
          <w:right w:val="single" w:sz="2" w:space="31" w:color="FFFFFF" w:shadow="1"/>
        </w:pBdr>
        <w:jc w:val="center"/>
      </w:pPr>
      <w:r>
        <w:rPr>
          <w:rFonts w:ascii="Consolas" w:eastAsia="Consolas" w:hAnsi="Consolas" w:cs="Consolas"/>
          <w:b/>
          <w:color w:val="434F54"/>
          <w:shd w:val="clear" w:color="auto" w:fill="FFFFFF"/>
        </w:rPr>
        <w:br/>
        <w:t>Concert: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Vioolconcert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No.4 In D Gr.t. (kv.218)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With artists: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 xml:space="preserve">Radio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Kamerorkest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Driehuys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>, Leo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Bor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>, Christiaan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br/>
        <w:t>With creator(s):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Mozart, Wolfgang Amadeus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Has genre: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klassieke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muziek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lastRenderedPageBreak/>
        <w:t>instrumentaal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-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orkest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 xml:space="preserve">The most important entity seems to be </w:t>
      </w:r>
      <w:proofErr w:type="spellStart"/>
      <w:r>
        <w:rPr>
          <w:rFonts w:ascii="Consolas" w:eastAsia="Consolas" w:hAnsi="Consolas" w:cs="Consolas"/>
          <w:b/>
          <w:color w:val="434F54"/>
          <w:shd w:val="clear" w:color="auto" w:fill="FFFFFF"/>
        </w:rPr>
        <w:t>Driehuys</w:t>
      </w:r>
      <w:proofErr w:type="spellEnd"/>
      <w:r>
        <w:rPr>
          <w:rFonts w:ascii="Consolas" w:eastAsia="Consolas" w:hAnsi="Consolas" w:cs="Consolas"/>
          <w:b/>
          <w:color w:val="434F54"/>
          <w:shd w:val="clear" w:color="auto" w:fill="FFFFFF"/>
        </w:rPr>
        <w:t>, Leo</w:t>
      </w:r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which was also was part of: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br/>
        <w:t>Concert: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Pianoconcert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No.19 In F Gr.t. (kv.459)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With artists: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 xml:space="preserve">Radio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Kamerorkest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Driehuys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>, Leo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Andersen, Diane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With creator(s):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Mozart, Wolfgang Amadeus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br/>
        <w:t>Has genre: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klassieke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muziek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instrumentaal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-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orkest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 xml:space="preserve">The most important entity seems to be </w:t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 xml:space="preserve">Andersen, Diane </w:t>
      </w:r>
      <w:r>
        <w:rPr>
          <w:rFonts w:ascii="Consolas" w:eastAsia="Consolas" w:hAnsi="Consolas" w:cs="Consolas"/>
          <w:color w:val="434F54"/>
          <w:shd w:val="clear" w:color="auto" w:fill="FFFFFF"/>
        </w:rPr>
        <w:t>which was also was part of: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Concert: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Programma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Andersen, Diane - Radio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Filh.Orkest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- Fournet, Jean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With artists: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Fournet, Jean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Andersen, Diane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With creator(s):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Schoonhoven, Frank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Year of publication: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1986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lastRenderedPageBreak/>
        <w:t>Has genre: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klassieke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muziek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instrumentaal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-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orkest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Provider organization: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NCRV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 xml:space="preserve">The most important entity seems to be </w:t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 xml:space="preserve">Fournet, Jean </w:t>
      </w:r>
      <w:r>
        <w:rPr>
          <w:rFonts w:ascii="Consolas" w:eastAsia="Consolas" w:hAnsi="Consolas" w:cs="Consolas"/>
          <w:color w:val="434F54"/>
          <w:shd w:val="clear" w:color="auto" w:fill="FFFFFF"/>
        </w:rPr>
        <w:t>which was also was part of: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Concert: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Ouverture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With artists: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 xml:space="preserve">Radio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Kamerorkest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br/>
        <w:t>Fournet, Jean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With creator(s):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Mozart, Wolfgang Amadeus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Has genre: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klassieke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muziek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theatermuziek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instrumentaal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t xml:space="preserve"> - </w:t>
      </w:r>
      <w:proofErr w:type="spellStart"/>
      <w:r>
        <w:rPr>
          <w:rFonts w:ascii="Consolas" w:eastAsia="Consolas" w:hAnsi="Consolas" w:cs="Consolas"/>
          <w:color w:val="434F54"/>
          <w:shd w:val="clear" w:color="auto" w:fill="FFFFFF"/>
        </w:rPr>
        <w:t>orkest</w:t>
      </w:r>
      <w:proofErr w:type="spellEnd"/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b/>
          <w:color w:val="434F54"/>
          <w:shd w:val="clear" w:color="auto" w:fill="FFFFFF"/>
        </w:rPr>
        <w:t>Location it was created: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>Amsterdam</w:t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</w:r>
      <w:r>
        <w:rPr>
          <w:rFonts w:ascii="Consolas" w:eastAsia="Consolas" w:hAnsi="Consolas" w:cs="Consolas"/>
          <w:color w:val="434F54"/>
          <w:shd w:val="clear" w:color="auto" w:fill="FFFFFF"/>
        </w:rPr>
        <w:br/>
        <w:t xml:space="preserve">The most important entity seems to be </w:t>
      </w:r>
      <w:proofErr w:type="spellStart"/>
      <w:r>
        <w:rPr>
          <w:rFonts w:ascii="Consolas" w:eastAsia="Consolas" w:hAnsi="Consolas" w:cs="Consolas"/>
          <w:b/>
          <w:color w:val="434F54"/>
          <w:shd w:val="clear" w:color="auto" w:fill="FFFFFF"/>
        </w:rPr>
        <w:t>theatermuziek</w:t>
      </w:r>
      <w:proofErr w:type="spellEnd"/>
    </w:p>
    <w:p w14:paraId="2602AF92" w14:textId="77777777" w:rsidR="00930457" w:rsidRDefault="00930457">
      <w:pPr>
        <w:widowControl w:val="0"/>
        <w:pBdr>
          <w:top w:val="single" w:sz="2" w:space="31" w:color="FFFFFF" w:shadow="1"/>
          <w:left w:val="single" w:sz="2" w:space="31" w:color="FFFFFF" w:shadow="1"/>
          <w:bottom w:val="single" w:sz="2" w:space="31" w:color="FFFFFF" w:shadow="1"/>
          <w:right w:val="single" w:sz="2" w:space="31" w:color="FFFFFF" w:shadow="1"/>
        </w:pBdr>
        <w:jc w:val="center"/>
        <w:rPr>
          <w:rFonts w:ascii="Consolas" w:eastAsia="Consolas" w:hAnsi="Consolas" w:cs="Consolas"/>
          <w:b/>
          <w:color w:val="434F54"/>
          <w:shd w:val="clear" w:color="auto" w:fill="FFFFFF"/>
        </w:rPr>
      </w:pPr>
    </w:p>
    <w:p w14:paraId="5016298A" w14:textId="77777777" w:rsidR="00930457" w:rsidRDefault="00000000">
      <w:pPr>
        <w:widowControl w:val="0"/>
        <w:pBdr>
          <w:top w:val="single" w:sz="2" w:space="31" w:color="FFFFFF" w:shadow="1"/>
          <w:left w:val="single" w:sz="2" w:space="31" w:color="FFFFFF" w:shadow="1"/>
          <w:bottom w:val="single" w:sz="2" w:space="31" w:color="FFFFFF" w:shadow="1"/>
          <w:right w:val="single" w:sz="2" w:space="31" w:color="FFFFFF" w:shadow="1"/>
        </w:pBdr>
        <w:jc w:val="center"/>
      </w:pPr>
      <w:r>
        <w:rPr>
          <w:rFonts w:ascii="Consolas" w:eastAsia="Consolas" w:hAnsi="Consolas" w:cs="Consolas"/>
          <w:b/>
          <w:noProof/>
          <w:color w:val="434F54"/>
          <w:shd w:val="clear" w:color="auto" w:fill="FFFFFF"/>
        </w:rPr>
        <w:lastRenderedPageBreak/>
        <w:drawing>
          <wp:inline distT="0" distB="0" distL="0" distR="0" wp14:anchorId="32062F25" wp14:editId="324B68FF">
            <wp:extent cx="5781678" cy="3857817"/>
            <wp:effectExtent l="0" t="0" r="9522" b="9333"/>
            <wp:docPr id="59936495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 b="558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8" cy="385781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D446121" w14:textId="77777777" w:rsidR="00930457" w:rsidRDefault="00000000">
      <w:pPr>
        <w:jc w:val="center"/>
      </w:pPr>
      <w:r>
        <w:rPr>
          <w:rFonts w:ascii="Consolas" w:eastAsia="Consolas" w:hAnsi="Consolas" w:cs="Consolas"/>
          <w:b/>
          <w:color w:val="434F54"/>
          <w:shd w:val="clear" w:color="auto" w:fill="FFFFFF"/>
        </w:rPr>
        <w:t>Fig 4.3.6: Narrative # 5 Visualization</w:t>
      </w:r>
    </w:p>
    <w:sectPr w:rsidR="0093045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A266A" w14:textId="77777777" w:rsidR="00307CD2" w:rsidRDefault="00307CD2">
      <w:pPr>
        <w:spacing w:line="240" w:lineRule="auto"/>
      </w:pPr>
      <w:r>
        <w:separator/>
      </w:r>
    </w:p>
  </w:endnote>
  <w:endnote w:type="continuationSeparator" w:id="0">
    <w:p w14:paraId="23052E12" w14:textId="77777777" w:rsidR="00307CD2" w:rsidRDefault="00307C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F4A1D" w14:textId="77777777" w:rsidR="00307CD2" w:rsidRDefault="00307CD2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414ACC94" w14:textId="77777777" w:rsidR="00307CD2" w:rsidRDefault="00307CD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30457"/>
    <w:rsid w:val="00307CD2"/>
    <w:rsid w:val="00930457"/>
    <w:rsid w:val="00A9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C4108"/>
  <w15:docId w15:val="{A3E48CCF-63CA-428F-9701-BB92EABCC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0" w:line="276" w:lineRule="auto"/>
    </w:pPr>
    <w:rPr>
      <w:rFonts w:ascii="Arial" w:eastAsia="Arial" w:hAnsi="Arial" w:cs="Arial"/>
      <w:kern w:val="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1192</Words>
  <Characters>6800</Characters>
  <Application>Microsoft Office Word</Application>
  <DocSecurity>0</DocSecurity>
  <Lines>56</Lines>
  <Paragraphs>15</Paragraphs>
  <ScaleCrop>false</ScaleCrop>
  <Company/>
  <LinksUpToDate>false</LinksUpToDate>
  <CharactersWithSpaces>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syed</dc:creator>
  <dc:description/>
  <cp:lastModifiedBy>ahsan syed</cp:lastModifiedBy>
  <cp:revision>2</cp:revision>
  <dcterms:created xsi:type="dcterms:W3CDTF">2023-08-11T15:11:00Z</dcterms:created>
  <dcterms:modified xsi:type="dcterms:W3CDTF">2023-08-11T15:11:00Z</dcterms:modified>
</cp:coreProperties>
</file>